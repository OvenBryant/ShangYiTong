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B13" w:rsidRDefault="008E3F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2057400</wp:posOffset>
                </wp:positionH>
                <wp:positionV relativeFrom="page">
                  <wp:posOffset>304800</wp:posOffset>
                </wp:positionV>
                <wp:extent cx="0" cy="570865"/>
                <wp:effectExtent l="9525" t="0" r="9525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4600" y="304800"/>
                          <a:ext cx="0" cy="57086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62pt;margin-top:24pt;height:44.95pt;width:0pt;mso-position-vertical-relative:page;z-index:-251669504;mso-width-relative:page;mso-height-relative:page;" filled="f" stroked="t" coordsize="21600,21600" o:gfxdata="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FwwPnbAAAACgEAAA8AAAAAAAAAAQAgAAAAIgAAAGRy&#10;cy9kb3ducmV2LnhtbFBLAQIUABQAAAAIAIdO4kDg7p/iyQEAAFcDAAAOAAAAAAAAAAEAIAAAACoB&#10;AABkcnMvZTJvRG9jLnhtbFBLBQYAAAAABgAGAFkBAABlBQAAAAA=&#10;">
                <v:fill on="f" focussize="0,0"/>
                <v:stroke weight="1.5pt" color="#4E7282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2094865</wp:posOffset>
                </wp:positionH>
                <wp:positionV relativeFrom="page">
                  <wp:posOffset>304800</wp:posOffset>
                </wp:positionV>
                <wp:extent cx="2824480" cy="570865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552065" y="304800"/>
                          <a:ext cx="2824480" cy="570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33B13" w:rsidRDefault="008E3F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E7282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细心从每一个小细节开始。</w:t>
                            </w:r>
                          </w:p>
                          <w:p w:rsidR="00333B13" w:rsidRDefault="008E3F93">
                            <w:pPr>
                              <w:adjustRightInd w:val="0"/>
                              <w:snapToGrid w:val="0"/>
                              <w:spacing w:line="400" w:lineRule="exact"/>
                            </w:pPr>
                            <w:r>
                              <w:rPr>
                                <w:rFonts w:ascii="微软雅黑" w:hAnsi="微软雅黑"/>
                                <w:color w:val="4E7282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4.95pt;margin-top:24pt;width:222.4pt;height:44.95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" filled="f" stroked="f">
                <v:textbox>
                  <w:txbxContent>
                    <w:p w:rsidR="00333B13" w:rsidRDefault="008E3F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</w:pPr>
                      <w:r>
                        <w:rPr>
                          <w:rFonts w:ascii="微软雅黑" w:hAnsi="微软雅黑" w:hint="eastAsia"/>
                          <w:color w:val="4E7282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细心从每一个小细节开始。</w:t>
                      </w:r>
                    </w:p>
                    <w:p w:rsidR="00333B13" w:rsidRDefault="008E3F93">
                      <w:pPr>
                        <w:adjustRightInd w:val="0"/>
                        <w:snapToGrid w:val="0"/>
                        <w:spacing w:line="400" w:lineRule="exact"/>
                      </w:pPr>
                      <w:r>
                        <w:rPr>
                          <w:rFonts w:ascii="微软雅黑" w:hAnsi="微软雅黑"/>
                          <w:color w:val="4E7282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Personal 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2095500" cy="931545"/>
                <wp:effectExtent l="0" t="0" r="0" b="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85775" y="123825"/>
                          <a:ext cx="209550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33B13" w:rsidRDefault="008E3F93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ascii="微软雅黑" w:hAnsi="微软雅黑" w:hint="eastAsia"/>
                                <w:color w:val="4E7282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left:0;text-align:left;margin-left:2.25pt;margin-top:9.75pt;width:165pt;height:73.3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" filled="f" stroked="f">
                <v:textbox style="mso-fit-shape-to-text:t">
                  <w:txbxContent>
                    <w:p w:rsidR="00333B13" w:rsidRDefault="008E3F93">
                      <w:pPr>
                        <w:adjustRightInd w:val="0"/>
                        <w:snapToGrid w:val="0"/>
                      </w:pPr>
                      <w:r>
                        <w:rPr>
                          <w:rFonts w:ascii="微软雅黑" w:hAnsi="微软雅黑" w:hint="eastAsia"/>
                          <w:color w:val="4E7282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个人简历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04E39"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-431165</wp:posOffset>
                </wp:positionH>
                <wp:positionV relativeFrom="page">
                  <wp:posOffset>6350</wp:posOffset>
                </wp:positionV>
                <wp:extent cx="7526655" cy="10720705"/>
                <wp:effectExtent l="0" t="0" r="17145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" y="81280"/>
                          <a:ext cx="75266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D6514" id="矩形 11" o:spid="_x0000_s1026" style="position:absolute;left:0;text-align:left;margin-left:-33.95pt;margin-top:.5pt;width:592.65pt;height:844.15pt;z-index:-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" fillcolor="white [3212]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18.5pt;margin-top:32.25pt;height:22.65pt;width:22.15pt;mso-position-vertical-relative:page;z-index:-251664384;mso-width-relative:page;mso-height-relative:page;" fillcolor="#C19F67" filled="t" stroked="f" coordsize="192,196" o:gfxdata="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53.75pt;margin-top:32.25pt;height:22.65pt;width:22.05pt;mso-position-vertical-relative:page;z-index:-251668480;mso-width-relative:page;mso-height-relative:page;" fillcolor="#C19F67" filled="t" stroked="f" coordsize="191,196" o:gfxdata="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iQlcNtoAAAAKAQAADwAAAAAAAAABACAAAAAiAAAAZHJzL2Rvd25yZXYueG1sUEsBAhQAFAAA&#10;AAgAh07iQCCPEWG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89pt;margin-top:32.25pt;height:22.65pt;width:22.65pt;mso-position-vertical-relative:page;z-index:-251669504;mso-width-relative:page;mso-height-relative:page;" fillcolor="#C19F67" filled="t" stroked="f" coordsize="264,264" o:gfxdata="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33B13" w:rsidRDefault="00333B13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8" style="position:absolute;left:0;text-align:left;margin-left:-5.25pt;margin-top:108.75pt;width:534pt;height:22.35pt;z-index:-25166182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yiJgYAAMM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">
                <v:group id="组合 81" o:spid="_x0000_s102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333B13" w:rsidRDefault="00333B13"/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333B13" w:rsidRDefault="00333B13">
      <w:pPr>
        <w:adjustRightInd w:val="0"/>
        <w:snapToGrid w:val="0"/>
      </w:pPr>
    </w:p>
    <w:p w:rsidR="00333B13" w:rsidRDefault="008E3F93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80.05pt;height:15pt;width:615.4pt;mso-position-horizontal:center;mso-position-vertical-relative:page;z-index:-251663360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 w:rsidR="00333B13" w:rsidRDefault="008E3F93">
      <w:pPr>
        <w:adjustRightInd w:val="0"/>
        <w:snapToGrid w:val="0"/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.25pt;margin-top:92.2pt;height:708pt;width:0pt;mso-position-vertical-relative:page;z-index:-251662336;mso-width-relative:page;mso-height-relative:page;" filled="f" stroked="t" coordsize="21600,21600" o:gfxdata="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UplW1QAAAAoBAAAPAAAAAAAAAAEAIAAAACIAAABkcnMvZG93bnJldi54bWxQ&#10;SwECFAAUAAAACACHTuJAn5i2B8EBAABOAwAADgAAAAAAAAABACAAAAAkAQAAZHJzL2Uyb0RvYy54&#10;bWxQSwUGAAAAAAYABgBZAQAAVwUAAAAA&#10;">
                <v:fill on="f" focussize="0,0"/>
                <v:stroke color="#4E7282 [3204]" joinstyle="round"/>
                <v:imagedata o:title=""/>
                <o:lock v:ext="edit" aspectratio="f"/>
              </v:line>
            </w:pict>
          </mc:Fallback>
        </mc:AlternateContent>
      </w:r>
    </w:p>
    <w:p w:rsidR="00333B13" w:rsidRDefault="00333B13">
      <w:pPr>
        <w:adjustRightInd w:val="0"/>
        <w:snapToGrid w:val="0"/>
      </w:pPr>
    </w:p>
    <w:p w:rsidR="00333B13" w:rsidRDefault="00DD2E4F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2594165</wp:posOffset>
                </wp:positionH>
                <wp:positionV relativeFrom="page">
                  <wp:posOffset>1673860</wp:posOffset>
                </wp:positionV>
                <wp:extent cx="2458192" cy="1454302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192" cy="14543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33B13" w:rsidRDefault="008E3F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出生年月：</w:t>
                            </w:r>
                            <w:r w:rsidR="00DD2E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199</w:t>
                            </w:r>
                            <w:r w:rsidR="00DD2E4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9.07</w:t>
                            </w:r>
                          </w:p>
                          <w:p w:rsidR="00333B13" w:rsidRDefault="008E3F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身    高：</w:t>
                            </w:r>
                            <w:r w:rsidR="008E019A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178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cm</w:t>
                            </w:r>
                          </w:p>
                          <w:p w:rsidR="00333B13" w:rsidRDefault="008E3F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</w:t>
                            </w:r>
                            <w:r w:rsidR="00DD2E4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中南林业科技大学涉外学院</w:t>
                            </w:r>
                          </w:p>
                          <w:p w:rsidR="00333B13" w:rsidRDefault="008E3F93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4.25pt;margin-top:131.8pt;width:193.55pt;height:114.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" filled="f" stroked="f">
                <v:textbox>
                  <w:txbxContent>
                    <w:p w:rsidR="00333B13" w:rsidRDefault="008E3F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出生年月：</w:t>
                      </w:r>
                      <w:r w:rsidR="00DD2E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199</w:t>
                      </w:r>
                      <w:r w:rsidR="00DD2E4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9.07</w:t>
                      </w:r>
                    </w:p>
                    <w:p w:rsidR="00333B13" w:rsidRDefault="008E3F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身    高：</w:t>
                      </w:r>
                      <w:r w:rsidR="008E019A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178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cm</w:t>
                      </w:r>
                    </w:p>
                    <w:p w:rsidR="00333B13" w:rsidRDefault="008E3F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</w:t>
                      </w:r>
                      <w:r w:rsidR="00DD2E4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中南林业科技大学涉外学院</w:t>
                      </w:r>
                    </w:p>
                    <w:p w:rsidR="00333B13" w:rsidRDefault="008E3F93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088" behindDoc="0" locked="0" layoutInCell="1" allowOverlap="1">
            <wp:simplePos x="0" y="0"/>
            <wp:positionH relativeFrom="column">
              <wp:posOffset>5243195</wp:posOffset>
            </wp:positionH>
            <wp:positionV relativeFrom="paragraph">
              <wp:posOffset>220345</wp:posOffset>
            </wp:positionV>
            <wp:extent cx="1423035" cy="1069340"/>
            <wp:effectExtent l="5398" t="0" r="0" b="0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何阿文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2303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F93"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1411605</wp:posOffset>
                </wp:positionV>
                <wp:extent cx="914400" cy="9144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37715" y="1466215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B13" w:rsidRDefault="008E3F93">
                            <w:pPr>
                              <w:adjustRightInd w:val="0"/>
                              <w:snapToGrid w:val="0"/>
                              <w:spacing w:line="240" w:lineRule="exact"/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4" type="#_x0000_t202" style="position:absolute;left:0;text-align:left;margin-left:7.9pt;margin-top:111.15pt;width:1in;height:1in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" filled="f" fillcolor="white [3201]" stroked="f" strokeweight=".5pt">
                <v:textbox style="mso-fit-shape-to-text:t" inset="1mm,0,1mm,0">
                  <w:txbxContent>
                    <w:p w:rsidR="00333B13" w:rsidRDefault="008E3F93">
                      <w:pPr>
                        <w:adjustRightInd w:val="0"/>
                        <w:snapToGrid w:val="0"/>
                        <w:spacing w:line="240" w:lineRule="exact"/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基本</w:t>
                      </w: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33B13" w:rsidRDefault="00333B13">
      <w:pPr>
        <w:adjustRightInd w:val="0"/>
        <w:snapToGrid w:val="0"/>
      </w:pPr>
    </w:p>
    <w:p w:rsidR="00333B13" w:rsidRDefault="00DD2E4F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2229485" cy="1189355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7700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33B13" w:rsidRDefault="008E3F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DD2E4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：何</w:t>
                            </w:r>
                            <w:r w:rsidR="00DD2E4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阿文</w:t>
                            </w:r>
                          </w:p>
                          <w:p w:rsidR="00333B13" w:rsidRDefault="008E3F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  <w:t>：汉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33B13" w:rsidRDefault="008E3F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97384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1</w:t>
                            </w:r>
                            <w:r w:rsidR="00DD2E4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5674815919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33B13" w:rsidRDefault="00DD2E4F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微    信</w:t>
                            </w:r>
                            <w:r w:rsidR="008E3F9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xxn910xst718</w:t>
                            </w:r>
                            <w:r w:rsidR="008E3F9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333B13" w:rsidRDefault="008E3F93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住    址：</w:t>
                            </w:r>
                            <w:r w:rsidR="00DD2E4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湖南长沙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5" type="#_x0000_t202" style="position:absolute;left:0;text-align:left;margin-left:15pt;margin-top:132pt;width:175.55pt;height:93.65pt;z-index:-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" filled="f" stroked="f">
                <v:textbox style="mso-fit-shape-to-text:t">
                  <w:txbxContent>
                    <w:p w:rsidR="00333B13" w:rsidRDefault="008E3F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DD2E4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：何</w:t>
                      </w:r>
                      <w:r w:rsidR="00DD2E4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阿文</w:t>
                      </w:r>
                    </w:p>
                    <w:p w:rsidR="00333B13" w:rsidRDefault="008E3F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  <w:t>：汉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:rsidR="00333B13" w:rsidRDefault="008E3F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97384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1</w:t>
                      </w:r>
                      <w:r w:rsidR="00DD2E4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5674815919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:rsidR="00333B13" w:rsidRDefault="00DD2E4F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微    信</w:t>
                      </w:r>
                      <w:r w:rsidR="008E3F9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xxn910xst718</w:t>
                      </w:r>
                      <w:r w:rsidR="008E3F9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 w:rsidR="00333B13" w:rsidRDefault="008E3F93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住    址：</w:t>
                      </w:r>
                      <w:r w:rsidR="00DD2E4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湖南长沙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33B13" w:rsidRDefault="00333B13">
      <w:pPr>
        <w:adjustRightInd w:val="0"/>
        <w:snapToGrid w:val="0"/>
      </w:pPr>
    </w:p>
    <w:p w:rsidR="00333B13" w:rsidRDefault="00333B13">
      <w:pPr>
        <w:adjustRightInd w:val="0"/>
        <w:snapToGrid w:val="0"/>
      </w:pPr>
    </w:p>
    <w:p w:rsidR="00333B13" w:rsidRDefault="008E3F9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33B13" w:rsidRDefault="00333B13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36" style="position:absolute;left:0;text-align:left;margin-left:-5pt;margin-top:230.15pt;width:534pt;height:22.35pt;z-index:-25166080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">
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o:lock v:ext="edit" aspectratio="t"/>
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333B13" w:rsidRDefault="00333B13"/>
                      </w:txbxContent>
                    </v:textbox>
                  </v:shape>
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jCvxAAAANsAAAAPAAAAZHJzL2Rvd25yZXYueG1sRI9Ba8JA&#10;FITvQv/D8gq9mV0t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FB6MK/EAAAA2wAAAA8A&#10;AAAAAAAAAAAAAAAABwIAAGRycy9kb3ducmV2LnhtbFBLBQYAAAAAAwADALcAAAD4AgAAAAA=&#10;" fillcolor="#405e6c" stroked="f"/>
                </v:group>
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zWwwAAANsAAAAPAAAAZHJzL2Rvd25yZXYueG1sRI9Ra8Iw&#10;FIXfB/6HcIW9raki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ZSMc1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p w:rsidR="00333B13" w:rsidRDefault="008E3F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33B13" w:rsidRDefault="00B645F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2019.09-2022</w:t>
                            </w:r>
                            <w:r w:rsidR="008E3F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.06         </w:t>
                            </w:r>
                            <w:r w:rsidR="005A354F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="005A354F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2A583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湖南</w:t>
                            </w:r>
                            <w:r w:rsidR="002A583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现代物流职业技术学院</w:t>
                            </w:r>
                            <w:r w:rsidR="008E3F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 w:rsidR="008E3F9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 w:rsidR="008E3F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 w:rsidR="00BE32F7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2A583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专科</w:t>
                            </w:r>
                          </w:p>
                          <w:p w:rsidR="00333B13" w:rsidRDefault="008E3F93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 w:rsidR="002A583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物联网应用技术</w:t>
                            </w:r>
                          </w:p>
                          <w:p w:rsidR="002A583B" w:rsidRDefault="00B645F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2022.09-2024.06</w:t>
                            </w:r>
                            <w:r w:rsidR="005A354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BE32F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583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中南林业科技大学涉外学院</w:t>
                            </w:r>
                            <w:r w:rsidR="002A583B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5A354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D3DFE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A354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583B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本科</w:t>
                            </w:r>
                          </w:p>
                          <w:p w:rsidR="002A583B" w:rsidRDefault="002A5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主修课程：计算机科学与技术</w:t>
                            </w:r>
                          </w:p>
                          <w:p w:rsidR="00333B13" w:rsidRDefault="00333B13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position:absolute;left:0;text-align:left;margin-left:15.2pt;margin-top:251.2pt;width:506.25pt;height:77.3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" filled="f" stroked="f">
                <v:textbox style="mso-fit-shape-to-text:t">
                  <w:txbxContent>
                    <w:p w:rsidR="00333B13" w:rsidRDefault="00B645F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2019.09-2022</w:t>
                      </w:r>
                      <w:r w:rsidR="008E3F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.06         </w:t>
                      </w:r>
                      <w:r w:rsidR="005A354F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 w:rsidR="005A354F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2A583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湖南</w:t>
                      </w:r>
                      <w:r w:rsidR="002A583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现代物流职业技术学院</w:t>
                      </w:r>
                      <w:r w:rsidR="008E3F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 w:rsidR="008E3F9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 w:rsidR="008E3F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</w:t>
                      </w:r>
                      <w:r w:rsidR="00BE32F7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2A583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专科</w:t>
                      </w:r>
                    </w:p>
                    <w:p w:rsidR="00333B13" w:rsidRDefault="008E3F93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 w:rsidR="002A583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物联网应用技术</w:t>
                      </w:r>
                    </w:p>
                    <w:p w:rsidR="002A583B" w:rsidRDefault="00B645F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2022.09-2024.06</w:t>
                      </w:r>
                      <w:r w:rsidR="005A354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</w:t>
                      </w:r>
                      <w:r w:rsidR="00BE32F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A583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中南林业科技大学涉外学院</w:t>
                      </w:r>
                      <w:r w:rsidR="002A583B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         </w:t>
                      </w:r>
                      <w:r w:rsidR="005A354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CD3DFE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5A354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2A583B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本科</w:t>
                      </w:r>
                    </w:p>
                    <w:p w:rsidR="002A583B" w:rsidRDefault="002A5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主修课程：计算机科学与技术</w:t>
                      </w:r>
                    </w:p>
                    <w:p w:rsidR="00333B13" w:rsidRDefault="00333B13"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33B13" w:rsidRDefault="00333B13">
      <w:pPr>
        <w:adjustRightInd w:val="0"/>
        <w:snapToGrid w:val="0"/>
      </w:pPr>
    </w:p>
    <w:p w:rsidR="00333B13" w:rsidRDefault="003B6A12">
      <w:pPr>
        <w:adjustRightInd w:val="0"/>
        <w:snapToGrid w:val="0"/>
      </w:pP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104775</wp:posOffset>
                </wp:positionH>
                <wp:positionV relativeFrom="page">
                  <wp:posOffset>6267450</wp:posOffset>
                </wp:positionV>
                <wp:extent cx="6429375" cy="242570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425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B6A12" w:rsidRDefault="00BE32F7" w:rsidP="003B6A1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掌握</w:t>
                            </w:r>
                            <w:r w:rsidR="00DD2E4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</w:t>
                            </w:r>
                            <w:r w:rsidR="00DD2E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ndroidStudio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使用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,熟悉A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ndroid应用程序开发流程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,了解K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otlin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语言</w:t>
                            </w:r>
                          </w:p>
                          <w:p w:rsidR="00DD2E4F" w:rsidRPr="00381E1A" w:rsidRDefault="003B6A12" w:rsidP="003B6A1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熟练C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#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语言，了解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NET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</w:p>
                          <w:p w:rsidR="003B6A12" w:rsidRDefault="00DD2E4F" w:rsidP="003B6A1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3B6A1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 w:rsidR="003B6A1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ue开发框架</w:t>
                            </w:r>
                            <w:r w:rsidR="003B6A1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,了解</w:t>
                            </w:r>
                            <w:r w:rsidR="003B6A12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前端页面设计、数据交互等相关知识。</w:t>
                            </w:r>
                          </w:p>
                          <w:p w:rsidR="00725D3F" w:rsidRDefault="003B6A12" w:rsidP="00736F1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25D3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DD2E4F"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pring、</w:t>
                            </w:r>
                            <w:r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SpingM</w:t>
                            </w:r>
                            <w:r w:rsidR="00DD2E4F"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vc</w:t>
                            </w:r>
                            <w:r w:rsidR="00DD2E4F" w:rsidRPr="00725D3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725D3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pringB</w:t>
                            </w:r>
                            <w:r w:rsidR="00DD2E4F"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oot</w:t>
                            </w:r>
                            <w:r w:rsidR="002A583B" w:rsidRPr="00725D3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SpringC</w:t>
                            </w:r>
                            <w:r w:rsidR="002A583B"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loud</w:t>
                            </w:r>
                            <w:r w:rsidRPr="00725D3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等框架的</w:t>
                            </w:r>
                            <w:r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:rsidR="00381E1A" w:rsidRPr="00725D3F" w:rsidRDefault="00DD2E4F" w:rsidP="00736F1A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中间件</w:t>
                            </w:r>
                            <w:r w:rsidRPr="00725D3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数据库</w:t>
                            </w:r>
                            <w:r w:rsidR="00381E1A" w:rsidRPr="00725D3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/数据库</w:t>
                            </w:r>
                            <w:r w:rsidR="00381E1A"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框架</w:t>
                            </w:r>
                            <w:r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3B6A12" w:rsidRPr="00725D3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</w:t>
                            </w:r>
                            <w:r w:rsidR="003B6A12"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it</w:t>
                            </w:r>
                            <w:r w:rsidR="003B6A12" w:rsidRPr="00725D3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Redis</w:t>
                            </w:r>
                            <w:r w:rsidR="002A583B" w:rsidRPr="00725D3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、mysql、oracle、</w:t>
                            </w:r>
                            <w:r w:rsidR="00381E1A" w:rsidRPr="00725D3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sqlserver、</w:t>
                            </w:r>
                            <w:r w:rsidR="002A583B" w:rsidRPr="00725D3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mongoDB</w:t>
                            </w:r>
                            <w:r w:rsidR="00381E1A" w:rsidRPr="00725D3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381E1A" w:rsidRPr="00725D3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mybatis</w:t>
                            </w:r>
                          </w:p>
                          <w:p w:rsidR="003B6A12" w:rsidRDefault="003B6A12" w:rsidP="003B6A1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SpringS</w:t>
                            </w:r>
                            <w:r w:rsidR="005A35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ecurity</w:t>
                            </w:r>
                            <w:r w:rsidR="005A354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S</w:t>
                            </w:r>
                            <w:r w:rsidR="005A35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hiro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安全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框架的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使用，</w:t>
                            </w:r>
                            <w:r w:rsidRPr="003B6A1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了解权限管理以及安全传输等相关知识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5A354F" w:rsidRDefault="00975029" w:rsidP="00975029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熟悉L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inux</w:t>
                            </w:r>
                            <w:r w:rsidRPr="00975029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操作系统的基本使用方法和常用命令</w:t>
                            </w:r>
                            <w:r w:rsidR="005A354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,可以</w:t>
                            </w:r>
                            <w:r w:rsidR="005A354F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独立部署前后端项目到系统中</w:t>
                            </w:r>
                            <w:r w:rsidR="005A354F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A354F" w:rsidRPr="003B6A12" w:rsidRDefault="003B6A12" w:rsidP="003B6A12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3B6A12">
                              <w:rPr>
                                <w:rFonts w:ascii="微软雅黑" w:eastAsia="微软雅黑" w:hAnsi="微软雅黑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经常刷课程网站上的题目，提高自己的编程能力和解题思路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8.25pt;margin-top:493.5pt;width:506.25pt;height:191pt;z-index:-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" filled="f" stroked="f">
                <v:textbox>
                  <w:txbxContent>
                    <w:p w:rsidR="003B6A12" w:rsidRDefault="00BE32F7" w:rsidP="003B6A1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熟练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掌握</w:t>
                      </w:r>
                      <w:r w:rsidR="00DD2E4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</w:t>
                      </w:r>
                      <w:r w:rsidR="00DD2E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ndroidStudio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使用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,熟悉A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ndroid应用程序开发流程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,了解K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otlin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语言</w:t>
                      </w:r>
                    </w:p>
                    <w:p w:rsidR="00DD2E4F" w:rsidRPr="00381E1A" w:rsidRDefault="003B6A12" w:rsidP="003B6A1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熟练C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#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开发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语言，了解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NET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框架</w:t>
                      </w:r>
                    </w:p>
                    <w:p w:rsidR="003B6A12" w:rsidRDefault="00DD2E4F" w:rsidP="003B6A1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="003B6A1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V</w:t>
                      </w:r>
                      <w:r w:rsidR="003B6A1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ue开发框架</w:t>
                      </w:r>
                      <w:r w:rsidR="003B6A1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,了解</w:t>
                      </w:r>
                      <w:r w:rsidR="003B6A12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前端页面设计、数据交互等相关知识。</w:t>
                      </w:r>
                    </w:p>
                    <w:p w:rsidR="00725D3F" w:rsidRDefault="003B6A12" w:rsidP="00736F1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725D3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DD2E4F"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pring、</w:t>
                      </w:r>
                      <w:r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SpingM</w:t>
                      </w:r>
                      <w:r w:rsidR="00DD2E4F"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vc</w:t>
                      </w:r>
                      <w:r w:rsidR="00DD2E4F" w:rsidRPr="00725D3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725D3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pringB</w:t>
                      </w:r>
                      <w:r w:rsidR="00DD2E4F"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oot</w:t>
                      </w:r>
                      <w:r w:rsidR="002A583B" w:rsidRPr="00725D3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SpringC</w:t>
                      </w:r>
                      <w:r w:rsidR="002A583B"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loud</w:t>
                      </w:r>
                      <w:r w:rsidRPr="00725D3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等框架的</w:t>
                      </w:r>
                      <w:r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开发</w:t>
                      </w:r>
                    </w:p>
                    <w:p w:rsidR="00381E1A" w:rsidRPr="00725D3F" w:rsidRDefault="00DD2E4F" w:rsidP="00736F1A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中间件</w:t>
                      </w:r>
                      <w:r w:rsidRPr="00725D3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数据库</w:t>
                      </w:r>
                      <w:r w:rsidR="00381E1A" w:rsidRPr="00725D3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/数据库</w:t>
                      </w:r>
                      <w:r w:rsidR="00381E1A"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框架</w:t>
                      </w:r>
                      <w:r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3B6A12" w:rsidRPr="00725D3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G</w:t>
                      </w:r>
                      <w:r w:rsidR="003B6A12"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it</w:t>
                      </w:r>
                      <w:r w:rsidR="003B6A12" w:rsidRPr="00725D3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Redis</w:t>
                      </w:r>
                      <w:r w:rsidR="002A583B" w:rsidRPr="00725D3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、mysql、oracle、</w:t>
                      </w:r>
                      <w:r w:rsidR="00381E1A" w:rsidRPr="00725D3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sqlserver、</w:t>
                      </w:r>
                      <w:r w:rsidR="002A583B" w:rsidRPr="00725D3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mongoDB</w:t>
                      </w:r>
                      <w:r w:rsidR="00381E1A" w:rsidRPr="00725D3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381E1A" w:rsidRPr="00725D3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mybatis</w:t>
                      </w:r>
                    </w:p>
                    <w:p w:rsidR="003B6A12" w:rsidRDefault="003B6A12" w:rsidP="003B6A1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了解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SpringS</w:t>
                      </w:r>
                      <w:r w:rsidR="005A35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ecurity</w:t>
                      </w:r>
                      <w:r w:rsidR="005A354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S</w:t>
                      </w:r>
                      <w:r w:rsidR="005A35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hiro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安全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框架的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使用，</w:t>
                      </w:r>
                      <w:r w:rsidRPr="003B6A1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了解权限管理以及安全传输等相关知识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:rsidR="005A354F" w:rsidRDefault="00975029" w:rsidP="00975029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熟悉L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inux</w:t>
                      </w:r>
                      <w:r w:rsidRPr="00975029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操作系统的基本使用方法和常用命令</w:t>
                      </w:r>
                      <w:r w:rsidR="005A354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,可以</w:t>
                      </w:r>
                      <w:r w:rsidR="005A354F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独立部署前后端项目到系统中</w:t>
                      </w:r>
                      <w:r w:rsidR="005A354F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.</w:t>
                      </w:r>
                    </w:p>
                    <w:p w:rsidR="005A354F" w:rsidRPr="003B6A12" w:rsidRDefault="003B6A12" w:rsidP="003B6A12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3B6A12">
                        <w:rPr>
                          <w:rFonts w:ascii="微软雅黑" w:eastAsia="微软雅黑" w:hAnsi="微软雅黑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经常刷课程网站上的题目，提高自己的编程能力和解题思路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8486775</wp:posOffset>
                </wp:positionV>
                <wp:extent cx="6429375" cy="952500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B04E39" w:rsidRDefault="002A583B" w:rsidP="00B04E3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普通话二</w:t>
                            </w:r>
                            <w:r w:rsidR="00CD3DFE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级甲</w:t>
                            </w:r>
                            <w:r w:rsidR="00B04E3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8E3F93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通过全国计算机二级考试</w:t>
                            </w:r>
                            <w:r w:rsidR="00B04E3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，奖学金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0;text-align:left;margin-left:15pt;margin-top:668.25pt;width:506.25pt;height:75pt;z-index:-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" filled="f" stroked="f">
                <v:textbox>
                  <w:txbxContent>
                    <w:p w:rsidR="00B04E39" w:rsidRDefault="002A583B" w:rsidP="00B04E39"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普通话二</w:t>
                      </w:r>
                      <w:r w:rsidR="00CD3DFE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级甲</w:t>
                      </w:r>
                      <w:r w:rsidR="00B04E3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8E3F93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通过全国计算机二级考试</w:t>
                      </w:r>
                      <w:r w:rsidR="00B04E3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，奖学金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8536063</wp:posOffset>
                </wp:positionV>
                <wp:extent cx="914400" cy="91440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B13" w:rsidRDefault="00B04E39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4" type="#_x0000_t202" style="position:absolute;left:0;text-align:left;margin-left:7.9pt;margin-top:672.15pt;width:1in;height:1in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" filled="f" stroked="f" strokeweight=".5pt">
                <v:textbox style="mso-fit-shape-to-text:t" inset="1mm,0,1mm,0">
                  <w:txbxContent>
                    <w:p w:rsidR="00333B13" w:rsidRDefault="00B04E39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获得</w:t>
                      </w: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荣誉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8491220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33B13" w:rsidRDefault="00333B13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60" o:spid="_x0000_s1045" style="position:absolute;left:0;text-align:left;margin-left:-5pt;margin-top:668.6pt;width:534pt;height:22.3pt;z-index:-251654656;mso-position-vertical-relative:page;mso-width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">
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:rsidR="00333B13" w:rsidRDefault="00333B13"/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column">
                  <wp:posOffset>73122</wp:posOffset>
                </wp:positionH>
                <wp:positionV relativeFrom="page">
                  <wp:posOffset>6342299</wp:posOffset>
                </wp:positionV>
                <wp:extent cx="914400" cy="91440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B13" w:rsidRDefault="00DD2E4F" w:rsidP="003B6A12">
                            <w:pPr>
                              <w:adjustRightInd w:val="0"/>
                              <w:snapToGrid w:val="0"/>
                              <w:spacing w:line="240" w:lineRule="exact"/>
                              <w:jc w:val="lef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50" type="#_x0000_t202" style="position:absolute;left:0;text-align:left;margin-left:5.75pt;margin-top:499.4pt;width:1in;height:1in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" filled="f" stroked="f" strokeweight=".5pt">
                <v:textbox style="mso-fit-shape-to-text:t" inset="1mm,0,1mm,0">
                  <w:txbxContent>
                    <w:p w:rsidR="00333B13" w:rsidRDefault="00DD2E4F" w:rsidP="003B6A12">
                      <w:pPr>
                        <w:adjustRightInd w:val="0"/>
                        <w:snapToGrid w:val="0"/>
                        <w:spacing w:line="240" w:lineRule="exact"/>
                        <w:jc w:val="lef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  <w:t>专业技能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-63269</wp:posOffset>
                </wp:positionH>
                <wp:positionV relativeFrom="page">
                  <wp:posOffset>6293485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33B13" w:rsidRDefault="00333B13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9" o:spid="_x0000_s1051" style="position:absolute;left:0;text-align:left;margin-left:-5pt;margin-top:495.55pt;width:534pt;height:22.3pt;z-index:-25165670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333B13" w:rsidRDefault="00333B13"/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8E3F93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2951480</wp:posOffset>
                </wp:positionV>
                <wp:extent cx="914400" cy="9144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B13" w:rsidRDefault="008E3F93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56" type="#_x0000_t202" style="position:absolute;left:0;text-align:left;margin-left:7.9pt;margin-top:232.4pt;width:1in;height:1in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" filled="f" stroked="f" strokeweight=".5pt">
                <v:textbox style="mso-fit-shape-to-text:t" inset="1mm,0,1mm,0">
                  <w:txbxContent>
                    <w:p w:rsidR="00333B13" w:rsidRDefault="008E3F93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E3F93"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4273550</wp:posOffset>
                </wp:positionV>
                <wp:extent cx="914400" cy="9144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B13" w:rsidRDefault="008E3F93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57" type="#_x0000_t202" style="position:absolute;left:0;text-align:left;margin-left:7.9pt;margin-top:336.5pt;width:1in;height:1in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" filled="f" stroked="f" strokeweight=".5pt">
                <v:textbox style="mso-fit-shape-to-text:t" inset="1mm,0,1mm,0">
                  <w:txbxContent>
                    <w:p w:rsidR="00333B13" w:rsidRDefault="008E3F93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实习经历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E3F93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100330</wp:posOffset>
                </wp:positionH>
                <wp:positionV relativeFrom="page">
                  <wp:posOffset>9330690</wp:posOffset>
                </wp:positionV>
                <wp:extent cx="914400" cy="91440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3B13" w:rsidRDefault="008E3F93">
                            <w:pPr>
                              <w:adjustRightInd w:val="0"/>
                              <w:snapToGrid w:val="0"/>
                              <w:spacing w:line="24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" o:spid="_x0000_s1058" type="#_x0000_t202" style="position:absolute;left:0;text-align:left;margin-left:7.9pt;margin-top:734.7pt;width:1in;height:1in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" filled="f" stroked="f" strokeweight=".5pt">
                <v:textbox style="mso-fit-shape-to-text:t" inset="1mm,0,1mm,0">
                  <w:txbxContent>
                    <w:p w:rsidR="00333B13" w:rsidRDefault="008E3F93">
                      <w:pPr>
                        <w:adjustRightInd w:val="0"/>
                        <w:snapToGrid w:val="0"/>
                        <w:spacing w:line="240" w:lineRule="exact"/>
                        <w:rPr>
                          <w:rFonts w:ascii="微软雅黑" w:hAnsi="微软雅黑"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color w:val="FFFFFF" w:themeColor="background1"/>
                          <w:sz w:val="24"/>
                          <w:szCs w:val="24"/>
                        </w:rPr>
                        <w:t>自我评价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E3F9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33B13" w:rsidRDefault="00333B13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59" style="position:absolute;left:0;text-align:left;margin-left:-5pt;margin-top:732.55pt;width:534pt;height:22.3pt;z-index:-25165260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">
                <v:group id="组合 81" o:spid="_x0000_s106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6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333B13" w:rsidRDefault="00333B13"/>
                      </w:txbxContent>
                    </v:textbox>
                  </v:shape>
                  <v:shape id="直角三角形 3" o:spid="_x0000_s106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6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8E3F9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33B13" w:rsidRDefault="00B04E39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喜欢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itHub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平台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itee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平台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虚心学习各类开源项目</w:t>
                            </w:r>
                            <w:r w:rsidR="0097384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接受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新知识</w:t>
                            </w:r>
                            <w:r w:rsidR="0097384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</w:t>
                            </w:r>
                            <w:r w:rsidR="00D01297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是个积极向上的男孩子</w:t>
                            </w:r>
                            <w:r w:rsidR="00D0129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15.2pt;margin-top:754.25pt;width:506.25pt;height:42.2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" filled="f" stroked="f">
                <v:textbox style="mso-fit-shape-to-text:t">
                  <w:txbxContent>
                    <w:p w:rsidR="00333B13" w:rsidRDefault="00B04E39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喜欢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在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i</w:t>
                      </w:r>
                      <w:bookmarkStart w:id="1" w:name="_GoBack"/>
                      <w:bookmarkEnd w:id="1"/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tHub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平台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itee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平台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虚心学习各类开源项目</w:t>
                      </w:r>
                      <w:r w:rsidR="0097384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接受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新知识</w:t>
                      </w:r>
                      <w:r w:rsidR="0097384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,</w:t>
                      </w:r>
                      <w:r w:rsidR="00D01297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是个积极向上的男孩子</w:t>
                      </w:r>
                      <w:r w:rsidR="00D0129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E3F9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33B13" w:rsidRDefault="00333B13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65" style="position:absolute;left:0;text-align:left;margin-left:-5pt;margin-top:334pt;width:534pt;height:22.3pt;z-index:-251658752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">
                <v:group id="组合 81" o:spid="_x0000_s106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o:lock v:ext="edit" aspectratio="t"/>
                  <v:shape id="任意多边形 2" o:spid="_x0000_s106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333B13" w:rsidRDefault="00333B13"/>
                      </w:txbxContent>
                    </v:textbox>
                  </v:shape>
                  <v:shape id="直角三角形 3" o:spid="_x0000_s106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pudxAAAANsAAAAPAAAAZHJzL2Rvd25yZXYueG1sRI9Ba8JA&#10;FITvhf6H5RW81V0V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DUGm53EAAAA2wAAAA8A&#10;AAAAAAAAAAAAAAAABwIAAGRycy9kb3ducmV2LnhtbFBLBQYAAAAAAwADALcAAAD4AgAAAAA=&#10;" fillcolor="#405e6c" stroked="f"/>
                </v:group>
                <v:line id="直接连接符 20" o:spid="_x0000_s106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8E3F93">
        <w:rPr>
          <w:rFonts w:ascii="微软雅黑" w:hAnsi="微软雅黑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333B13" w:rsidRDefault="00B645F0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.01</w:t>
                            </w:r>
                            <w:r w:rsidR="008E3F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2020.04</w:t>
                            </w:r>
                            <w:r w:rsidR="008E3F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 w:rsidR="008E3F9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8E3F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 w:rsidR="009738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2A583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B</w:t>
                            </w:r>
                            <w:r w:rsidR="002A583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亚迪公司</w:t>
                            </w:r>
                            <w:r w:rsidR="008E3F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E3F93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8E3F93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 </w:t>
                            </w:r>
                            <w:r w:rsidR="002A583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9738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   </w:t>
                            </w:r>
                            <w:r w:rsidR="002A583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(</w:t>
                            </w:r>
                            <w:r w:rsidR="002A583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计划部</w:t>
                            </w:r>
                            <w:r w:rsidR="002A583B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)</w:t>
                            </w:r>
                            <w:r w:rsidR="002A583B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实习生</w:t>
                            </w:r>
                          </w:p>
                          <w:p w:rsidR="00532AF1" w:rsidRPr="00532AF1" w:rsidRDefault="00301A02" w:rsidP="00532AF1">
                            <w:pPr>
                              <w:pStyle w:val="2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我的实习经历非常充实和有意义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我主要参与比亚迪旗下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冲压</w:t>
                            </w:r>
                            <w:r w:rsidR="00BE32F7">
                              <w:rPr>
                                <w:rFonts w:ascii="微软雅黑" w:eastAsia="微软雅黑" w:hAnsi="微软雅黑" w:hint="eastAsia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工厂</w:t>
                            </w:r>
                            <w:r w:rsidRPr="00301A02">
                              <w:rPr>
                                <w:rFonts w:ascii="微软雅黑" w:eastAsia="微软雅黑" w:hAnsi="微软雅黑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部门的规划、调研和数据分析工作，以及参与一些具体项目的实施</w:t>
                            </w:r>
                            <w:r w:rsidR="00BE32F7">
                              <w:rPr>
                                <w:rFonts w:ascii="微软雅黑" w:eastAsia="微软雅黑" w:hAnsi="微软雅黑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 w:rsidR="00BE32F7">
                              <w:rPr>
                                <w:rFonts w:ascii="微软雅黑" w:eastAsia="微软雅黑" w:hAnsi="微软雅黑" w:hint="eastAsia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主要负责</w:t>
                            </w:r>
                            <w:r w:rsidR="00BE32F7">
                              <w:rPr>
                                <w:rFonts w:ascii="微软雅黑" w:eastAsia="微软雅黑" w:hAnsi="微软雅黑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指定</w:t>
                            </w:r>
                            <w:r w:rsidR="00BE32F7">
                              <w:rPr>
                                <w:rFonts w:ascii="微软雅黑" w:eastAsia="微软雅黑" w:hAnsi="微软雅黑" w:hint="eastAsia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计划</w:t>
                            </w:r>
                            <w:r w:rsidR="00BE32F7">
                              <w:rPr>
                                <w:rFonts w:ascii="微软雅黑" w:eastAsia="微软雅黑" w:hAnsi="微软雅黑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和排期</w:t>
                            </w:r>
                            <w:r w:rsidR="00BE32F7">
                              <w:rPr>
                                <w:rFonts w:ascii="微软雅黑" w:eastAsia="微软雅黑" w:hAnsi="微软雅黑" w:hint="eastAsia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以及</w:t>
                            </w:r>
                            <w:r w:rsidR="00BE32F7">
                              <w:rPr>
                                <w:rFonts w:ascii="微软雅黑" w:eastAsia="微软雅黑" w:hAnsi="微软雅黑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对钢铁扫码盘点</w:t>
                            </w:r>
                            <w:r w:rsidR="00BE32F7">
                              <w:rPr>
                                <w:rFonts w:ascii="微软雅黑" w:eastAsia="微软雅黑" w:hAnsi="微软雅黑" w:hint="eastAsia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，</w:t>
                            </w:r>
                            <w:r w:rsidR="00BE32F7">
                              <w:rPr>
                                <w:rFonts w:ascii="微软雅黑" w:eastAsia="微软雅黑" w:hAnsi="微软雅黑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对钢铁的出库和入库等。协调</w:t>
                            </w:r>
                            <w:r w:rsidR="00BE32F7">
                              <w:rPr>
                                <w:rFonts w:ascii="微软雅黑" w:eastAsia="微软雅黑" w:hAnsi="微软雅黑" w:hint="eastAsia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各</w:t>
                            </w:r>
                            <w:r w:rsidR="00BE32F7">
                              <w:rPr>
                                <w:rFonts w:ascii="微软雅黑" w:eastAsia="微软雅黑" w:hAnsi="微软雅黑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部门的工作</w:t>
                            </w:r>
                            <w:r w:rsidR="00BE32F7">
                              <w:rPr>
                                <w:rFonts w:ascii="微软雅黑" w:eastAsia="微软雅黑" w:hAnsi="微软雅黑" w:hint="eastAsia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,确保流程</w:t>
                            </w:r>
                            <w:r w:rsidR="00BE32F7">
                              <w:rPr>
                                <w:rFonts w:ascii="微软雅黑" w:eastAsia="微软雅黑" w:hAnsi="微软雅黑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进度顺利</w:t>
                            </w:r>
                            <w:r w:rsidR="00BE32F7">
                              <w:rPr>
                                <w:rFonts w:ascii="微软雅黑" w:eastAsia="微软雅黑" w:hAnsi="微软雅黑" w:hint="eastAsia"/>
                                <w:color w:val="24292E"/>
                                <w:sz w:val="20"/>
                                <w:szCs w:val="20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D01297" w:rsidRDefault="00D01297" w:rsidP="0097384D">
                            <w:pPr>
                              <w:pStyle w:val="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2022.06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-2022.09</w:t>
                            </w:r>
                            <w:r w:rsidR="0097384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="0097384D" w:rsidRPr="0097384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上海数银科技有限公司上海分公司</w:t>
                            </w:r>
                            <w:r w:rsidR="0097384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7384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 w:rsidR="0097384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软件</w:t>
                            </w:r>
                            <w:r w:rsidR="0097384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开发实习生</w:t>
                            </w:r>
                          </w:p>
                          <w:p w:rsidR="0097384D" w:rsidRDefault="00532AF1" w:rsidP="00532AF1">
                            <w:pPr>
                              <w:pStyle w:val="2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该公司主要负责研究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旧代码和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把html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标签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替换成Vue模板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在进行代码重构或者更新时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保留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原代码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的功能和特性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,确保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重构代码能够正常运行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,没有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出现兼容性问题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不管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是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改进旧代码还是迁移旧项目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,都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要遵循规范、积极沟通。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虽然过程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很枯燥乏味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,但这也是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一个提示自己的好机会，也是实践学习的机会。</w:t>
                            </w:r>
                          </w:p>
                          <w:p w:rsidR="00D01297" w:rsidRPr="00D01297" w:rsidRDefault="00D01297" w:rsidP="00D01297">
                            <w:pPr>
                              <w:pStyle w:val="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0" type="#_x0000_t202" style="position:absolute;left:0;text-align:left;margin-left:15.2pt;margin-top:355.75pt;width:506.25pt;height:164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" filled="f" stroked="f">
                <v:textbox style="mso-fit-shape-to-text:t">
                  <w:txbxContent>
                    <w:p w:rsidR="00333B13" w:rsidRDefault="00B645F0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202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0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.01</w:t>
                      </w:r>
                      <w:r w:rsidR="008E3F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2020.04</w:t>
                      </w:r>
                      <w:r w:rsidR="008E3F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</w:t>
                      </w:r>
                      <w:r w:rsidR="008E3F9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 w:rsidR="008E3F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</w:t>
                      </w:r>
                      <w:r w:rsidR="009738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 w:rsidR="002A583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B</w:t>
                      </w:r>
                      <w:r w:rsidR="002A583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亚迪公司</w:t>
                      </w:r>
                      <w:r w:rsidR="008E3F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8E3F93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8E3F93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 </w:t>
                      </w:r>
                      <w:r w:rsidR="002A583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9738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   </w:t>
                      </w:r>
                      <w:r w:rsidR="002A583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(</w:t>
                      </w:r>
                      <w:r w:rsidR="002A583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计划部</w:t>
                      </w:r>
                      <w:r w:rsidR="002A583B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)</w:t>
                      </w:r>
                      <w:r w:rsidR="002A583B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实习生</w:t>
                      </w:r>
                    </w:p>
                    <w:p w:rsidR="00532AF1" w:rsidRPr="00532AF1" w:rsidRDefault="00301A02" w:rsidP="00532AF1">
                      <w:pPr>
                        <w:pStyle w:val="2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我的实习经历非常充实和有意义</w:t>
                      </w:r>
                      <w:r>
                        <w:rPr>
                          <w:rFonts w:ascii="微软雅黑" w:eastAsia="微软雅黑" w:hAnsi="微软雅黑" w:hint="eastAsia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我主要参与比亚迪旗下</w:t>
                      </w:r>
                      <w:r>
                        <w:rPr>
                          <w:rFonts w:ascii="微软雅黑" w:eastAsia="微软雅黑" w:hAnsi="微软雅黑" w:hint="eastAsia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冲压</w:t>
                      </w:r>
                      <w:r w:rsidR="00BE32F7">
                        <w:rPr>
                          <w:rFonts w:ascii="微软雅黑" w:eastAsia="微软雅黑" w:hAnsi="微软雅黑" w:hint="eastAsia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工厂</w:t>
                      </w:r>
                      <w:r w:rsidRPr="00301A02">
                        <w:rPr>
                          <w:rFonts w:ascii="微软雅黑" w:eastAsia="微软雅黑" w:hAnsi="微软雅黑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部门的规划、调研和数据分析工作，以及参与一些具体项目的实施</w:t>
                      </w:r>
                      <w:r w:rsidR="00BE32F7">
                        <w:rPr>
                          <w:rFonts w:ascii="微软雅黑" w:eastAsia="微软雅黑" w:hAnsi="微软雅黑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 w:rsidR="00BE32F7">
                        <w:rPr>
                          <w:rFonts w:ascii="微软雅黑" w:eastAsia="微软雅黑" w:hAnsi="微软雅黑" w:hint="eastAsia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主要负责</w:t>
                      </w:r>
                      <w:r w:rsidR="00BE32F7">
                        <w:rPr>
                          <w:rFonts w:ascii="微软雅黑" w:eastAsia="微软雅黑" w:hAnsi="微软雅黑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指定</w:t>
                      </w:r>
                      <w:r w:rsidR="00BE32F7">
                        <w:rPr>
                          <w:rFonts w:ascii="微软雅黑" w:eastAsia="微软雅黑" w:hAnsi="微软雅黑" w:hint="eastAsia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计划</w:t>
                      </w:r>
                      <w:r w:rsidR="00BE32F7">
                        <w:rPr>
                          <w:rFonts w:ascii="微软雅黑" w:eastAsia="微软雅黑" w:hAnsi="微软雅黑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和排期</w:t>
                      </w:r>
                      <w:r w:rsidR="00BE32F7">
                        <w:rPr>
                          <w:rFonts w:ascii="微软雅黑" w:eastAsia="微软雅黑" w:hAnsi="微软雅黑" w:hint="eastAsia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以及</w:t>
                      </w:r>
                      <w:r w:rsidR="00BE32F7">
                        <w:rPr>
                          <w:rFonts w:ascii="微软雅黑" w:eastAsia="微软雅黑" w:hAnsi="微软雅黑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对钢铁扫码盘点</w:t>
                      </w:r>
                      <w:r w:rsidR="00BE32F7">
                        <w:rPr>
                          <w:rFonts w:ascii="微软雅黑" w:eastAsia="微软雅黑" w:hAnsi="微软雅黑" w:hint="eastAsia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，</w:t>
                      </w:r>
                      <w:r w:rsidR="00BE32F7">
                        <w:rPr>
                          <w:rFonts w:ascii="微软雅黑" w:eastAsia="微软雅黑" w:hAnsi="微软雅黑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对钢铁的出库和入库等。协调</w:t>
                      </w:r>
                      <w:r w:rsidR="00BE32F7">
                        <w:rPr>
                          <w:rFonts w:ascii="微软雅黑" w:eastAsia="微软雅黑" w:hAnsi="微软雅黑" w:hint="eastAsia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各</w:t>
                      </w:r>
                      <w:r w:rsidR="00BE32F7">
                        <w:rPr>
                          <w:rFonts w:ascii="微软雅黑" w:eastAsia="微软雅黑" w:hAnsi="微软雅黑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部门的工作</w:t>
                      </w:r>
                      <w:r w:rsidR="00BE32F7">
                        <w:rPr>
                          <w:rFonts w:ascii="微软雅黑" w:eastAsia="微软雅黑" w:hAnsi="微软雅黑" w:hint="eastAsia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,确保流程</w:t>
                      </w:r>
                      <w:r w:rsidR="00BE32F7">
                        <w:rPr>
                          <w:rFonts w:ascii="微软雅黑" w:eastAsia="微软雅黑" w:hAnsi="微软雅黑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进度顺利</w:t>
                      </w:r>
                      <w:r w:rsidR="00BE32F7">
                        <w:rPr>
                          <w:rFonts w:ascii="微软雅黑" w:eastAsia="微软雅黑" w:hAnsi="微软雅黑" w:hint="eastAsia"/>
                          <w:color w:val="24292E"/>
                          <w:sz w:val="20"/>
                          <w:szCs w:val="20"/>
                          <w:shd w:val="clear" w:color="auto" w:fill="FFFFFF"/>
                        </w:rPr>
                        <w:t>。</w:t>
                      </w:r>
                    </w:p>
                    <w:p w:rsidR="00D01297" w:rsidRDefault="00D01297" w:rsidP="0097384D">
                      <w:pPr>
                        <w:pStyle w:val="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2022.06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-2022.09</w:t>
                      </w:r>
                      <w:r w:rsidR="0097384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   </w:t>
                      </w:r>
                      <w:r w:rsidR="0097384D" w:rsidRPr="0097384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上海数银科技有限公司上海分公司</w:t>
                      </w:r>
                      <w:r w:rsidR="0097384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 </w:t>
                      </w:r>
                      <w:r w:rsidR="0097384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          </w:t>
                      </w:r>
                      <w:r w:rsidR="0097384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软件</w:t>
                      </w:r>
                      <w:r w:rsidR="0097384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开发实习生</w:t>
                      </w:r>
                    </w:p>
                    <w:p w:rsidR="0097384D" w:rsidRDefault="00532AF1" w:rsidP="00532AF1">
                      <w:pPr>
                        <w:pStyle w:val="2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该公司主要负责研究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旧代码和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把html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标签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替换成Vue模板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在进行代码重构或者更新时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保留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原代码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的功能和特性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,确保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重构代码能够正常运行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,没有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出现兼容性问题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不管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是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改进旧代码还是迁移旧项目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,都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要遵循规范、积极沟通。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虽然过程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很枯燥乏味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,但这也是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一个提示自己的好机会，也是实践学习的机会。</w:t>
                      </w:r>
                    </w:p>
                    <w:p w:rsidR="00D01297" w:rsidRPr="00D01297" w:rsidRDefault="00D01297" w:rsidP="00D01297">
                      <w:pPr>
                        <w:pStyle w:val="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333B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6B0" w:rsidRDefault="00F566B0" w:rsidP="00DD2E4F">
      <w:r>
        <w:separator/>
      </w:r>
    </w:p>
  </w:endnote>
  <w:endnote w:type="continuationSeparator" w:id="0">
    <w:p w:rsidR="00F566B0" w:rsidRDefault="00F566B0" w:rsidP="00DD2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6B0" w:rsidRDefault="00F566B0" w:rsidP="00DD2E4F">
      <w:r>
        <w:separator/>
      </w:r>
    </w:p>
  </w:footnote>
  <w:footnote w:type="continuationSeparator" w:id="0">
    <w:p w:rsidR="00F566B0" w:rsidRDefault="00F566B0" w:rsidP="00DD2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3C9E"/>
    <w:multiLevelType w:val="hybridMultilevel"/>
    <w:tmpl w:val="97C269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EA003E"/>
    <w:multiLevelType w:val="hybridMultilevel"/>
    <w:tmpl w:val="E4CCF3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AD65E6F"/>
    <w:multiLevelType w:val="hybridMultilevel"/>
    <w:tmpl w:val="06DC6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BE6D3A"/>
    <w:multiLevelType w:val="hybridMultilevel"/>
    <w:tmpl w:val="37AC25FE"/>
    <w:lvl w:ilvl="0" w:tplc="04090001">
      <w:start w:val="1"/>
      <w:numFmt w:val="bullet"/>
      <w:lvlText w:val=""/>
      <w:lvlJc w:val="left"/>
      <w:pPr>
        <w:ind w:left="62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6237C"/>
    <w:rsid w:val="00033B00"/>
    <w:rsid w:val="00050DD0"/>
    <w:rsid w:val="00051FE5"/>
    <w:rsid w:val="000A15E2"/>
    <w:rsid w:val="000A477B"/>
    <w:rsid w:val="000B7624"/>
    <w:rsid w:val="00145F04"/>
    <w:rsid w:val="0016204C"/>
    <w:rsid w:val="001864CD"/>
    <w:rsid w:val="0018771E"/>
    <w:rsid w:val="0019746D"/>
    <w:rsid w:val="001C0B1F"/>
    <w:rsid w:val="001D355C"/>
    <w:rsid w:val="00211176"/>
    <w:rsid w:val="002A02CC"/>
    <w:rsid w:val="002A583B"/>
    <w:rsid w:val="002A6755"/>
    <w:rsid w:val="00301A02"/>
    <w:rsid w:val="003150B6"/>
    <w:rsid w:val="00333584"/>
    <w:rsid w:val="00333B13"/>
    <w:rsid w:val="00355330"/>
    <w:rsid w:val="003666FA"/>
    <w:rsid w:val="00381E1A"/>
    <w:rsid w:val="003829A9"/>
    <w:rsid w:val="003A597D"/>
    <w:rsid w:val="003A754D"/>
    <w:rsid w:val="003B6A12"/>
    <w:rsid w:val="003C2C21"/>
    <w:rsid w:val="004264B5"/>
    <w:rsid w:val="004447F5"/>
    <w:rsid w:val="00446196"/>
    <w:rsid w:val="00461F81"/>
    <w:rsid w:val="00465FA2"/>
    <w:rsid w:val="00487CEA"/>
    <w:rsid w:val="004F0F87"/>
    <w:rsid w:val="004F6A02"/>
    <w:rsid w:val="0053077D"/>
    <w:rsid w:val="005311C9"/>
    <w:rsid w:val="00532AF1"/>
    <w:rsid w:val="00553D99"/>
    <w:rsid w:val="00557EDC"/>
    <w:rsid w:val="005A354F"/>
    <w:rsid w:val="005B4768"/>
    <w:rsid w:val="005C3A11"/>
    <w:rsid w:val="006314A6"/>
    <w:rsid w:val="006922FB"/>
    <w:rsid w:val="00694DFC"/>
    <w:rsid w:val="006B4C9F"/>
    <w:rsid w:val="006B50A5"/>
    <w:rsid w:val="006F567F"/>
    <w:rsid w:val="00725D3F"/>
    <w:rsid w:val="00735052"/>
    <w:rsid w:val="007719C0"/>
    <w:rsid w:val="0077420C"/>
    <w:rsid w:val="007B1C07"/>
    <w:rsid w:val="007F2948"/>
    <w:rsid w:val="0082702B"/>
    <w:rsid w:val="0085417A"/>
    <w:rsid w:val="0089146D"/>
    <w:rsid w:val="008E019A"/>
    <w:rsid w:val="008E2E71"/>
    <w:rsid w:val="008E3F93"/>
    <w:rsid w:val="009043A9"/>
    <w:rsid w:val="00911736"/>
    <w:rsid w:val="00923016"/>
    <w:rsid w:val="0092591B"/>
    <w:rsid w:val="0093682A"/>
    <w:rsid w:val="0097384D"/>
    <w:rsid w:val="00975029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04E39"/>
    <w:rsid w:val="00B24AA1"/>
    <w:rsid w:val="00B31A69"/>
    <w:rsid w:val="00B645F0"/>
    <w:rsid w:val="00B822E2"/>
    <w:rsid w:val="00BD4664"/>
    <w:rsid w:val="00BE32F7"/>
    <w:rsid w:val="00BE4D64"/>
    <w:rsid w:val="00BF0749"/>
    <w:rsid w:val="00BF6996"/>
    <w:rsid w:val="00C21631"/>
    <w:rsid w:val="00C53D96"/>
    <w:rsid w:val="00CA7FEC"/>
    <w:rsid w:val="00CD301C"/>
    <w:rsid w:val="00CD3DFE"/>
    <w:rsid w:val="00CD3E9B"/>
    <w:rsid w:val="00D01297"/>
    <w:rsid w:val="00D06232"/>
    <w:rsid w:val="00D50E46"/>
    <w:rsid w:val="00D76D6E"/>
    <w:rsid w:val="00D8497B"/>
    <w:rsid w:val="00DB4EC6"/>
    <w:rsid w:val="00DD2E4F"/>
    <w:rsid w:val="00DD7BC7"/>
    <w:rsid w:val="00E17ECD"/>
    <w:rsid w:val="00EA688C"/>
    <w:rsid w:val="00F4103D"/>
    <w:rsid w:val="00F566B0"/>
    <w:rsid w:val="00FE5424"/>
    <w:rsid w:val="00FF5D10"/>
    <w:rsid w:val="00FF7F4E"/>
    <w:rsid w:val="022F48F3"/>
    <w:rsid w:val="19087221"/>
    <w:rsid w:val="1D06237C"/>
    <w:rsid w:val="21CB7B54"/>
    <w:rsid w:val="73C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2217BD"/>
  <w15:docId w15:val="{20452F83-3D81-45A1-A9A1-77BBE5BE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8">
    <w:name w:val="List Paragraph"/>
    <w:basedOn w:val="a"/>
    <w:uiPriority w:val="99"/>
    <w:rsid w:val="00B04E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2C9395-E793-4E67-9473-48442B60B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创意简历SJS0056A.docx</Template>
  <TotalTime>130</TotalTime>
  <Pages>1</Pages>
  <Words>6</Words>
  <Characters>38</Characters>
  <Application>Microsoft Office Word</Application>
  <DocSecurity>0</DocSecurity>
  <Lines>1</Lines>
  <Paragraphs>1</Paragraphs>
  <ScaleCrop>false</ScaleCrop>
  <Company>Home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Administrator</cp:lastModifiedBy>
  <cp:revision>21</cp:revision>
  <dcterms:created xsi:type="dcterms:W3CDTF">2023-03-27T15:01:00Z</dcterms:created>
  <dcterms:modified xsi:type="dcterms:W3CDTF">2023-05-04T11:43:00Z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